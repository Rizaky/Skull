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A95BD" w14:textId="3213351F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Nama</w:t>
      </w:r>
      <w:r w:rsidRPr="00C01BFC">
        <w:rPr>
          <w:rFonts w:ascii="Arial" w:hAnsi="Arial" w:cs="Arial"/>
          <w:color w:val="000000" w:themeColor="text1"/>
        </w:rPr>
        <w:tab/>
        <w:t xml:space="preserve">: </w:t>
      </w:r>
      <w:r w:rsidR="00EF105E">
        <w:rPr>
          <w:rFonts w:ascii="Arial" w:hAnsi="Arial" w:cs="Arial"/>
          <w:color w:val="000000" w:themeColor="text1"/>
        </w:rPr>
        <w:t>Jovanca Haris Marudut T.S</w:t>
      </w:r>
      <w:r w:rsidRPr="00C01BFC">
        <w:rPr>
          <w:rFonts w:ascii="Arial" w:hAnsi="Arial" w:cs="Arial"/>
          <w:color w:val="000000" w:themeColor="text1"/>
        </w:rPr>
        <w:t>.</w:t>
      </w:r>
    </w:p>
    <w:p w14:paraId="37BF66AD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Kelas</w:t>
      </w:r>
      <w:r w:rsidRPr="00C01BFC">
        <w:rPr>
          <w:rFonts w:ascii="Arial" w:hAnsi="Arial" w:cs="Arial"/>
          <w:color w:val="000000" w:themeColor="text1"/>
        </w:rPr>
        <w:tab/>
        <w:t>: X Mipa 5</w:t>
      </w:r>
    </w:p>
    <w:p w14:paraId="44D2CDCB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</w:p>
    <w:p w14:paraId="662DC181" w14:textId="165EA9EE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04:45 - 04:5</w:t>
      </w:r>
      <w:r w:rsidR="00B2022F">
        <w:rPr>
          <w:rFonts w:ascii="Arial" w:hAnsi="Arial" w:cs="Arial"/>
          <w:color w:val="000000" w:themeColor="text1"/>
        </w:rPr>
        <w:t>0</w:t>
      </w:r>
      <w:r w:rsidRPr="00C01BFC">
        <w:rPr>
          <w:rFonts w:ascii="Arial" w:hAnsi="Arial" w:cs="Arial"/>
          <w:color w:val="000000" w:themeColor="text1"/>
        </w:rPr>
        <w:t>: Bangun tidur</w:t>
      </w:r>
    </w:p>
    <w:p w14:paraId="04656D20" w14:textId="36E6FD7C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04:5</w:t>
      </w:r>
      <w:r w:rsidR="000A5679">
        <w:rPr>
          <w:rFonts w:ascii="Arial" w:hAnsi="Arial" w:cs="Arial"/>
          <w:color w:val="000000" w:themeColor="text1"/>
        </w:rPr>
        <w:t>0</w:t>
      </w:r>
      <w:r w:rsidRPr="00C01BFC">
        <w:rPr>
          <w:rFonts w:ascii="Arial" w:hAnsi="Arial" w:cs="Arial"/>
          <w:color w:val="000000" w:themeColor="text1"/>
        </w:rPr>
        <w:t xml:space="preserve"> - 05:00</w:t>
      </w:r>
      <w:r w:rsidRPr="00C01BFC">
        <w:rPr>
          <w:rFonts w:ascii="Arial" w:hAnsi="Arial" w:cs="Arial"/>
          <w:color w:val="000000" w:themeColor="text1"/>
        </w:rPr>
        <w:tab/>
        <w:t>: Cek handphone.</w:t>
      </w:r>
    </w:p>
    <w:p w14:paraId="42181062" w14:textId="35A2D789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05:00 - 06:</w:t>
      </w:r>
      <w:r w:rsidR="000A5679">
        <w:rPr>
          <w:rFonts w:ascii="Arial" w:hAnsi="Arial" w:cs="Arial"/>
          <w:color w:val="000000" w:themeColor="text1"/>
        </w:rPr>
        <w:t>0</w:t>
      </w:r>
      <w:r w:rsidR="00B2022F">
        <w:rPr>
          <w:rFonts w:ascii="Arial" w:hAnsi="Arial" w:cs="Arial"/>
          <w:color w:val="000000" w:themeColor="text1"/>
        </w:rPr>
        <w:t>0</w:t>
      </w:r>
      <w:r w:rsidRPr="00C01BFC">
        <w:rPr>
          <w:rFonts w:ascii="Arial" w:hAnsi="Arial" w:cs="Arial"/>
          <w:color w:val="000000" w:themeColor="text1"/>
        </w:rPr>
        <w:tab/>
        <w:t xml:space="preserve">: </w:t>
      </w:r>
      <w:r w:rsidR="00354001">
        <w:rPr>
          <w:rFonts w:ascii="Arial" w:hAnsi="Arial" w:cs="Arial"/>
          <w:color w:val="000000" w:themeColor="text1"/>
        </w:rPr>
        <w:t>Lari/jogging</w:t>
      </w:r>
    </w:p>
    <w:p w14:paraId="30395C70" w14:textId="06BA9590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06:</w:t>
      </w:r>
      <w:r w:rsidR="00354001">
        <w:rPr>
          <w:rFonts w:ascii="Arial" w:hAnsi="Arial" w:cs="Arial"/>
          <w:color w:val="000000" w:themeColor="text1"/>
        </w:rPr>
        <w:t>0</w:t>
      </w:r>
      <w:r w:rsidRPr="00C01BFC">
        <w:rPr>
          <w:rFonts w:ascii="Arial" w:hAnsi="Arial" w:cs="Arial"/>
          <w:color w:val="000000" w:themeColor="text1"/>
        </w:rPr>
        <w:t>0 - 06:45</w:t>
      </w:r>
      <w:r w:rsidRPr="00C01BFC">
        <w:rPr>
          <w:rFonts w:ascii="Arial" w:hAnsi="Arial" w:cs="Arial"/>
          <w:color w:val="000000" w:themeColor="text1"/>
        </w:rPr>
        <w:tab/>
        <w:t xml:space="preserve">: </w:t>
      </w:r>
      <w:r w:rsidR="00E0102B">
        <w:rPr>
          <w:rFonts w:ascii="Arial" w:hAnsi="Arial" w:cs="Arial"/>
          <w:color w:val="000000" w:themeColor="text1"/>
        </w:rPr>
        <w:t>I</w:t>
      </w:r>
      <w:r w:rsidR="0089179F">
        <w:rPr>
          <w:rFonts w:ascii="Arial" w:hAnsi="Arial" w:cs="Arial"/>
          <w:color w:val="000000" w:themeColor="text1"/>
        </w:rPr>
        <w:t>stirahat</w:t>
      </w:r>
      <w:r w:rsidRPr="00C01BFC">
        <w:rPr>
          <w:rFonts w:ascii="Arial" w:hAnsi="Arial" w:cs="Arial"/>
          <w:color w:val="000000" w:themeColor="text1"/>
        </w:rPr>
        <w:t>, Sarapan</w:t>
      </w:r>
      <w:r w:rsidR="0089179F">
        <w:rPr>
          <w:rFonts w:ascii="Arial" w:hAnsi="Arial" w:cs="Arial"/>
          <w:color w:val="000000" w:themeColor="text1"/>
        </w:rPr>
        <w:t xml:space="preserve"> sambil menonton televisi</w:t>
      </w:r>
      <w:r w:rsidR="00F30A7B">
        <w:rPr>
          <w:rFonts w:ascii="Arial" w:hAnsi="Arial" w:cs="Arial"/>
          <w:color w:val="000000" w:themeColor="text1"/>
        </w:rPr>
        <w:t>,mandi</w:t>
      </w:r>
    </w:p>
    <w:p w14:paraId="239C108D" w14:textId="6DB12CED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06:45 - 07:35</w:t>
      </w:r>
      <w:r w:rsidRPr="00C01BFC">
        <w:rPr>
          <w:rFonts w:ascii="Arial" w:hAnsi="Arial" w:cs="Arial"/>
          <w:color w:val="000000" w:themeColor="text1"/>
        </w:rPr>
        <w:tab/>
        <w:t xml:space="preserve">: </w:t>
      </w:r>
      <w:r w:rsidR="00E0102B">
        <w:rPr>
          <w:rFonts w:ascii="Arial" w:hAnsi="Arial" w:cs="Arial"/>
          <w:color w:val="000000" w:themeColor="text1"/>
        </w:rPr>
        <w:t>Cek handphone</w:t>
      </w:r>
    </w:p>
    <w:p w14:paraId="3533BF39" w14:textId="120A8B64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07:35 - 07:50</w:t>
      </w:r>
      <w:r w:rsidRPr="00C01BFC">
        <w:rPr>
          <w:rFonts w:ascii="Arial" w:hAnsi="Arial" w:cs="Arial"/>
          <w:color w:val="000000" w:themeColor="text1"/>
        </w:rPr>
        <w:tab/>
        <w:t>: Beres beres rumah</w:t>
      </w:r>
    </w:p>
    <w:p w14:paraId="1D3BCAEC" w14:textId="7BF89DE3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07:50 - 08:30</w:t>
      </w:r>
      <w:r w:rsidRPr="00C01BFC">
        <w:rPr>
          <w:rFonts w:ascii="Arial" w:hAnsi="Arial" w:cs="Arial"/>
          <w:color w:val="000000" w:themeColor="text1"/>
        </w:rPr>
        <w:tab/>
        <w:t xml:space="preserve">: </w:t>
      </w:r>
      <w:r w:rsidR="0056531C">
        <w:rPr>
          <w:rFonts w:ascii="Arial" w:hAnsi="Arial" w:cs="Arial"/>
          <w:color w:val="000000" w:themeColor="text1"/>
        </w:rPr>
        <w:t>Ngemil</w:t>
      </w:r>
      <w:r w:rsidR="006E65AF">
        <w:rPr>
          <w:rFonts w:ascii="Arial" w:hAnsi="Arial" w:cs="Arial"/>
          <w:color w:val="000000" w:themeColor="text1"/>
        </w:rPr>
        <w:t>/makan cemilan</w:t>
      </w:r>
    </w:p>
    <w:p w14:paraId="19E471B7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08:30 - 10:00</w:t>
      </w:r>
      <w:r w:rsidRPr="00C01BFC">
        <w:rPr>
          <w:rFonts w:ascii="Arial" w:hAnsi="Arial" w:cs="Arial"/>
          <w:color w:val="000000" w:themeColor="text1"/>
        </w:rPr>
        <w:tab/>
        <w:t>: Mengerjakan tugas.</w:t>
      </w:r>
    </w:p>
    <w:p w14:paraId="6BEB32E0" w14:textId="7F746A05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10:00 - 11:00</w:t>
      </w:r>
      <w:r w:rsidRPr="00C01BFC">
        <w:rPr>
          <w:rFonts w:ascii="Arial" w:hAnsi="Arial" w:cs="Arial"/>
          <w:color w:val="000000" w:themeColor="text1"/>
        </w:rPr>
        <w:tab/>
        <w:t xml:space="preserve">: </w:t>
      </w:r>
      <w:r w:rsidR="006E65AF">
        <w:rPr>
          <w:rFonts w:ascii="Arial" w:hAnsi="Arial" w:cs="Arial"/>
          <w:color w:val="000000" w:themeColor="text1"/>
        </w:rPr>
        <w:t>Memainkan Handphone</w:t>
      </w:r>
    </w:p>
    <w:p w14:paraId="390B9A76" w14:textId="5F86DEF8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11:00 - 12:00</w:t>
      </w:r>
      <w:r w:rsidRPr="00C01BFC">
        <w:rPr>
          <w:rFonts w:ascii="Arial" w:hAnsi="Arial" w:cs="Arial"/>
          <w:color w:val="000000" w:themeColor="text1"/>
        </w:rPr>
        <w:tab/>
        <w:t>: Nonton Film</w:t>
      </w:r>
      <w:r w:rsidR="006E65AF">
        <w:rPr>
          <w:rFonts w:ascii="Arial" w:hAnsi="Arial" w:cs="Arial"/>
          <w:color w:val="000000" w:themeColor="text1"/>
        </w:rPr>
        <w:t>/Netfix an</w:t>
      </w:r>
    </w:p>
    <w:p w14:paraId="0D3167AE" w14:textId="11B81BDE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12:30 - 12:40</w:t>
      </w:r>
      <w:r w:rsidRPr="00C01BFC">
        <w:rPr>
          <w:rFonts w:ascii="Arial" w:hAnsi="Arial" w:cs="Arial"/>
          <w:color w:val="000000" w:themeColor="text1"/>
        </w:rPr>
        <w:tab/>
        <w:t xml:space="preserve">: </w:t>
      </w:r>
      <w:r w:rsidR="006E65AF">
        <w:rPr>
          <w:rFonts w:ascii="Arial" w:hAnsi="Arial" w:cs="Arial"/>
          <w:color w:val="000000" w:themeColor="text1"/>
        </w:rPr>
        <w:t xml:space="preserve">Nonton Film </w:t>
      </w:r>
      <w:r w:rsidRPr="00C01BFC">
        <w:rPr>
          <w:rFonts w:ascii="Arial" w:hAnsi="Arial" w:cs="Arial"/>
          <w:color w:val="000000" w:themeColor="text1"/>
        </w:rPr>
        <w:t>dan makan</w:t>
      </w:r>
      <w:r w:rsidR="003363F0">
        <w:rPr>
          <w:rFonts w:ascii="Arial" w:hAnsi="Arial" w:cs="Arial"/>
          <w:color w:val="000000" w:themeColor="text1"/>
        </w:rPr>
        <w:t xml:space="preserve"> siang</w:t>
      </w:r>
      <w:r w:rsidRPr="00C01BFC">
        <w:rPr>
          <w:rFonts w:ascii="Arial" w:hAnsi="Arial" w:cs="Arial"/>
          <w:color w:val="000000" w:themeColor="text1"/>
        </w:rPr>
        <w:t>.</w:t>
      </w:r>
    </w:p>
    <w:p w14:paraId="3B632446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12:40 - 13:00</w:t>
      </w:r>
      <w:r w:rsidRPr="00C01BFC">
        <w:rPr>
          <w:rFonts w:ascii="Arial" w:hAnsi="Arial" w:cs="Arial"/>
          <w:color w:val="000000" w:themeColor="text1"/>
        </w:rPr>
        <w:tab/>
        <w:t>: mengechek handphone untuk melihat tugas.</w:t>
      </w:r>
    </w:p>
    <w:p w14:paraId="197975A3" w14:textId="0C6BFF5C" w:rsidR="00C01BFC" w:rsidRPr="00C01BFC" w:rsidRDefault="00C01BFC" w:rsidP="007777D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13:00 - 13:40</w:t>
      </w:r>
      <w:r w:rsidRPr="00C01BFC">
        <w:rPr>
          <w:rFonts w:ascii="Arial" w:hAnsi="Arial" w:cs="Arial"/>
          <w:color w:val="000000" w:themeColor="text1"/>
        </w:rPr>
        <w:tab/>
        <w:t xml:space="preserve">: mengerjakan tugas jika ada tugas, jika tidak ada </w:t>
      </w:r>
      <w:r w:rsidR="007D0D4D">
        <w:rPr>
          <w:rFonts w:ascii="Arial" w:hAnsi="Arial" w:cs="Arial"/>
          <w:color w:val="000000" w:themeColor="text1"/>
        </w:rPr>
        <w:t>nonton film</w:t>
      </w:r>
      <w:r w:rsidR="005C4217">
        <w:rPr>
          <w:rFonts w:ascii="Arial" w:hAnsi="Arial" w:cs="Arial"/>
          <w:color w:val="000000" w:themeColor="text1"/>
        </w:rPr>
        <w:t xml:space="preserve"> </w:t>
      </w:r>
      <w:r w:rsidRPr="00C01BFC">
        <w:rPr>
          <w:rFonts w:ascii="Arial" w:hAnsi="Arial" w:cs="Arial"/>
          <w:color w:val="000000" w:themeColor="text1"/>
        </w:rPr>
        <w:t xml:space="preserve">atau </w:t>
      </w:r>
      <w:r w:rsidR="005C4217">
        <w:rPr>
          <w:rFonts w:ascii="Arial" w:hAnsi="Arial" w:cs="Arial"/>
          <w:color w:val="000000" w:themeColor="text1"/>
        </w:rPr>
        <w:t xml:space="preserve">      </w:t>
      </w:r>
      <w:r w:rsidRPr="00C01BFC">
        <w:rPr>
          <w:rFonts w:ascii="Arial" w:hAnsi="Arial" w:cs="Arial"/>
          <w:color w:val="000000" w:themeColor="text1"/>
        </w:rPr>
        <w:t>memainkan ponsel.</w:t>
      </w:r>
    </w:p>
    <w:p w14:paraId="63A29FBE" w14:textId="382228A2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13:40 - 14:55</w:t>
      </w:r>
      <w:r w:rsidRPr="00C01BFC">
        <w:rPr>
          <w:rFonts w:ascii="Arial" w:hAnsi="Arial" w:cs="Arial"/>
          <w:color w:val="000000" w:themeColor="text1"/>
        </w:rPr>
        <w:tab/>
        <w:t xml:space="preserve">: </w:t>
      </w:r>
      <w:r w:rsidR="007D0D4D">
        <w:rPr>
          <w:rFonts w:ascii="Arial" w:hAnsi="Arial" w:cs="Arial"/>
          <w:color w:val="000000" w:themeColor="text1"/>
        </w:rPr>
        <w:t>Tidur siang</w:t>
      </w:r>
    </w:p>
    <w:p w14:paraId="70D71855" w14:textId="237DCB05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1</w:t>
      </w:r>
      <w:r w:rsidR="00875E18">
        <w:rPr>
          <w:rFonts w:ascii="Arial" w:hAnsi="Arial" w:cs="Arial"/>
          <w:color w:val="000000" w:themeColor="text1"/>
        </w:rPr>
        <w:t>5:30</w:t>
      </w:r>
      <w:r w:rsidRPr="00C01BFC">
        <w:rPr>
          <w:rFonts w:ascii="Arial" w:hAnsi="Arial" w:cs="Arial"/>
          <w:color w:val="000000" w:themeColor="text1"/>
        </w:rPr>
        <w:t xml:space="preserve"> </w:t>
      </w:r>
      <w:r w:rsidR="009161C3">
        <w:rPr>
          <w:rFonts w:ascii="Arial" w:hAnsi="Arial" w:cs="Arial"/>
          <w:color w:val="000000" w:themeColor="text1"/>
        </w:rPr>
        <w:t>–</w:t>
      </w:r>
      <w:r w:rsidRPr="00C01BFC">
        <w:rPr>
          <w:rFonts w:ascii="Arial" w:hAnsi="Arial" w:cs="Arial"/>
          <w:color w:val="000000" w:themeColor="text1"/>
        </w:rPr>
        <w:t>1</w:t>
      </w:r>
      <w:r w:rsidR="009161C3">
        <w:rPr>
          <w:rFonts w:ascii="Arial" w:hAnsi="Arial" w:cs="Arial"/>
          <w:color w:val="000000" w:themeColor="text1"/>
        </w:rPr>
        <w:t>5:45</w:t>
      </w:r>
      <w:r w:rsidR="00875E18">
        <w:rPr>
          <w:rFonts w:ascii="Arial" w:hAnsi="Arial" w:cs="Arial"/>
          <w:color w:val="000000" w:themeColor="text1"/>
        </w:rPr>
        <w:t xml:space="preserve"> </w:t>
      </w:r>
      <w:r w:rsidRPr="00C01BFC">
        <w:rPr>
          <w:rFonts w:ascii="Arial" w:hAnsi="Arial" w:cs="Arial"/>
          <w:color w:val="000000" w:themeColor="text1"/>
        </w:rPr>
        <w:t xml:space="preserve">: Bangun tidur </w:t>
      </w:r>
    </w:p>
    <w:p w14:paraId="06CD6CB1" w14:textId="2A41557F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15:</w:t>
      </w:r>
      <w:r w:rsidR="00DF0CE5">
        <w:rPr>
          <w:rFonts w:ascii="Arial" w:hAnsi="Arial" w:cs="Arial"/>
          <w:color w:val="000000" w:themeColor="text1"/>
        </w:rPr>
        <w:t>45</w:t>
      </w:r>
      <w:r w:rsidRPr="00C01BFC">
        <w:rPr>
          <w:rFonts w:ascii="Arial" w:hAnsi="Arial" w:cs="Arial"/>
          <w:color w:val="000000" w:themeColor="text1"/>
        </w:rPr>
        <w:t xml:space="preserve"> -1</w:t>
      </w:r>
      <w:r w:rsidR="00C41FB2">
        <w:rPr>
          <w:rFonts w:ascii="Arial" w:hAnsi="Arial" w:cs="Arial"/>
          <w:color w:val="000000" w:themeColor="text1"/>
        </w:rPr>
        <w:t>6:00</w:t>
      </w:r>
      <w:r w:rsidRPr="00C01BFC">
        <w:rPr>
          <w:rFonts w:ascii="Arial" w:hAnsi="Arial" w:cs="Arial"/>
          <w:color w:val="000000" w:themeColor="text1"/>
        </w:rPr>
        <w:tab/>
        <w:t xml:space="preserve">: </w:t>
      </w:r>
      <w:r w:rsidR="00C41FB2">
        <w:rPr>
          <w:rFonts w:ascii="Arial" w:hAnsi="Arial" w:cs="Arial"/>
          <w:color w:val="000000" w:themeColor="text1"/>
        </w:rPr>
        <w:t>persiapan lari sore</w:t>
      </w:r>
    </w:p>
    <w:p w14:paraId="11CF86DD" w14:textId="00E5888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1</w:t>
      </w:r>
      <w:r w:rsidR="0033034A">
        <w:rPr>
          <w:rFonts w:ascii="Arial" w:hAnsi="Arial" w:cs="Arial"/>
          <w:color w:val="000000" w:themeColor="text1"/>
        </w:rPr>
        <w:t>6</w:t>
      </w:r>
      <w:r w:rsidRPr="00C01BFC">
        <w:rPr>
          <w:rFonts w:ascii="Arial" w:hAnsi="Arial" w:cs="Arial"/>
          <w:color w:val="000000" w:themeColor="text1"/>
        </w:rPr>
        <w:t>:</w:t>
      </w:r>
      <w:r w:rsidR="0033034A">
        <w:rPr>
          <w:rFonts w:ascii="Arial" w:hAnsi="Arial" w:cs="Arial"/>
          <w:color w:val="000000" w:themeColor="text1"/>
        </w:rPr>
        <w:t>0</w:t>
      </w:r>
      <w:r w:rsidRPr="00C01BFC">
        <w:rPr>
          <w:rFonts w:ascii="Arial" w:hAnsi="Arial" w:cs="Arial"/>
          <w:color w:val="000000" w:themeColor="text1"/>
        </w:rPr>
        <w:t>0 - 1</w:t>
      </w:r>
      <w:r w:rsidR="00A663C2">
        <w:rPr>
          <w:rFonts w:ascii="Arial" w:hAnsi="Arial" w:cs="Arial"/>
          <w:color w:val="000000" w:themeColor="text1"/>
        </w:rPr>
        <w:t>8</w:t>
      </w:r>
      <w:r w:rsidRPr="00C01BFC">
        <w:rPr>
          <w:rFonts w:ascii="Arial" w:hAnsi="Arial" w:cs="Arial"/>
          <w:color w:val="000000" w:themeColor="text1"/>
        </w:rPr>
        <w:t>:</w:t>
      </w:r>
      <w:r w:rsidR="00A663C2">
        <w:rPr>
          <w:rFonts w:ascii="Arial" w:hAnsi="Arial" w:cs="Arial"/>
          <w:color w:val="000000" w:themeColor="text1"/>
        </w:rPr>
        <w:t>0</w:t>
      </w:r>
      <w:r w:rsidRPr="00C01BFC">
        <w:rPr>
          <w:rFonts w:ascii="Arial" w:hAnsi="Arial" w:cs="Arial"/>
          <w:color w:val="000000" w:themeColor="text1"/>
        </w:rPr>
        <w:t>0</w:t>
      </w:r>
      <w:r w:rsidRPr="00C01BFC">
        <w:rPr>
          <w:rFonts w:ascii="Arial" w:hAnsi="Arial" w:cs="Arial"/>
          <w:color w:val="000000" w:themeColor="text1"/>
        </w:rPr>
        <w:tab/>
        <w:t xml:space="preserve">: </w:t>
      </w:r>
      <w:r w:rsidR="0033034A">
        <w:rPr>
          <w:rFonts w:ascii="Arial" w:hAnsi="Arial" w:cs="Arial"/>
          <w:color w:val="000000" w:themeColor="text1"/>
        </w:rPr>
        <w:t>lari sore/jogging sore</w:t>
      </w:r>
    </w:p>
    <w:p w14:paraId="6175877A" w14:textId="19E393AD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1</w:t>
      </w:r>
      <w:r w:rsidR="00A663C2">
        <w:rPr>
          <w:rFonts w:ascii="Arial" w:hAnsi="Arial" w:cs="Arial"/>
          <w:color w:val="000000" w:themeColor="text1"/>
        </w:rPr>
        <w:t>8</w:t>
      </w:r>
      <w:r w:rsidRPr="00C01BFC">
        <w:rPr>
          <w:rFonts w:ascii="Arial" w:hAnsi="Arial" w:cs="Arial"/>
          <w:color w:val="000000" w:themeColor="text1"/>
        </w:rPr>
        <w:t>:</w:t>
      </w:r>
      <w:r w:rsidR="00A663C2">
        <w:rPr>
          <w:rFonts w:ascii="Arial" w:hAnsi="Arial" w:cs="Arial"/>
          <w:color w:val="000000" w:themeColor="text1"/>
        </w:rPr>
        <w:t>0</w:t>
      </w:r>
      <w:r w:rsidRPr="00C01BFC">
        <w:rPr>
          <w:rFonts w:ascii="Arial" w:hAnsi="Arial" w:cs="Arial"/>
          <w:color w:val="000000" w:themeColor="text1"/>
        </w:rPr>
        <w:t>0 - 1</w:t>
      </w:r>
      <w:r w:rsidR="00F007F7">
        <w:rPr>
          <w:rFonts w:ascii="Arial" w:hAnsi="Arial" w:cs="Arial"/>
          <w:color w:val="000000" w:themeColor="text1"/>
        </w:rPr>
        <w:t>8</w:t>
      </w:r>
      <w:r w:rsidRPr="00C01BFC">
        <w:rPr>
          <w:rFonts w:ascii="Arial" w:hAnsi="Arial" w:cs="Arial"/>
          <w:color w:val="000000" w:themeColor="text1"/>
        </w:rPr>
        <w:t>:</w:t>
      </w:r>
      <w:r w:rsidR="00F007F7">
        <w:rPr>
          <w:rFonts w:ascii="Arial" w:hAnsi="Arial" w:cs="Arial"/>
          <w:color w:val="000000" w:themeColor="text1"/>
        </w:rPr>
        <w:t>3</w:t>
      </w:r>
      <w:r w:rsidRPr="00C01BFC">
        <w:rPr>
          <w:rFonts w:ascii="Arial" w:hAnsi="Arial" w:cs="Arial"/>
          <w:color w:val="000000" w:themeColor="text1"/>
        </w:rPr>
        <w:t>5</w:t>
      </w:r>
      <w:r w:rsidRPr="00C01BFC">
        <w:rPr>
          <w:rFonts w:ascii="Arial" w:hAnsi="Arial" w:cs="Arial"/>
          <w:color w:val="000000" w:themeColor="text1"/>
        </w:rPr>
        <w:tab/>
        <w:t xml:space="preserve">: </w:t>
      </w:r>
      <w:r w:rsidR="00F007F7">
        <w:rPr>
          <w:rFonts w:ascii="Arial" w:hAnsi="Arial" w:cs="Arial"/>
          <w:color w:val="000000" w:themeColor="text1"/>
        </w:rPr>
        <w:t>istirahat</w:t>
      </w:r>
    </w:p>
    <w:p w14:paraId="74DB4030" w14:textId="63D2F87C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1</w:t>
      </w:r>
      <w:r w:rsidR="00BA346C">
        <w:rPr>
          <w:rFonts w:ascii="Arial" w:hAnsi="Arial" w:cs="Arial"/>
          <w:color w:val="000000" w:themeColor="text1"/>
        </w:rPr>
        <w:t>8</w:t>
      </w:r>
      <w:r w:rsidRPr="00C01BFC">
        <w:rPr>
          <w:rFonts w:ascii="Arial" w:hAnsi="Arial" w:cs="Arial"/>
          <w:color w:val="000000" w:themeColor="text1"/>
        </w:rPr>
        <w:t>:</w:t>
      </w:r>
      <w:r w:rsidR="00BA346C">
        <w:rPr>
          <w:rFonts w:ascii="Arial" w:hAnsi="Arial" w:cs="Arial"/>
          <w:color w:val="000000" w:themeColor="text1"/>
        </w:rPr>
        <w:t>3</w:t>
      </w:r>
      <w:r w:rsidRPr="00C01BFC">
        <w:rPr>
          <w:rFonts w:ascii="Arial" w:hAnsi="Arial" w:cs="Arial"/>
          <w:color w:val="000000" w:themeColor="text1"/>
        </w:rPr>
        <w:t>5 - 1</w:t>
      </w:r>
      <w:r w:rsidR="00BA346C">
        <w:rPr>
          <w:rFonts w:ascii="Arial" w:hAnsi="Arial" w:cs="Arial"/>
          <w:color w:val="000000" w:themeColor="text1"/>
        </w:rPr>
        <w:t>9</w:t>
      </w:r>
      <w:r w:rsidRPr="00C01BFC">
        <w:rPr>
          <w:rFonts w:ascii="Arial" w:hAnsi="Arial" w:cs="Arial"/>
          <w:color w:val="000000" w:themeColor="text1"/>
        </w:rPr>
        <w:t>:</w:t>
      </w:r>
      <w:r w:rsidR="00BA346C">
        <w:rPr>
          <w:rFonts w:ascii="Arial" w:hAnsi="Arial" w:cs="Arial"/>
          <w:color w:val="000000" w:themeColor="text1"/>
        </w:rPr>
        <w:t>00</w:t>
      </w:r>
      <w:r w:rsidRPr="00C01BFC">
        <w:rPr>
          <w:rFonts w:ascii="Arial" w:hAnsi="Arial" w:cs="Arial"/>
          <w:color w:val="000000" w:themeColor="text1"/>
        </w:rPr>
        <w:t>: Mandi.</w:t>
      </w:r>
    </w:p>
    <w:p w14:paraId="1A3A6EB8" w14:textId="323F43E4" w:rsidR="00C01BFC" w:rsidRPr="00C01BFC" w:rsidRDefault="00A9385D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19</w:t>
      </w:r>
      <w:r w:rsidR="00C01BFC" w:rsidRPr="00C01BFC">
        <w:rPr>
          <w:rFonts w:ascii="Arial" w:hAnsi="Arial" w:cs="Arial"/>
          <w:color w:val="000000" w:themeColor="text1"/>
        </w:rPr>
        <w:t xml:space="preserve">:15 - </w:t>
      </w:r>
      <w:r>
        <w:rPr>
          <w:rFonts w:ascii="Arial" w:hAnsi="Arial" w:cs="Arial"/>
          <w:color w:val="000000" w:themeColor="text1"/>
        </w:rPr>
        <w:t>20</w:t>
      </w:r>
      <w:r w:rsidR="00C01BFC" w:rsidRPr="00C01BFC">
        <w:rPr>
          <w:rFonts w:ascii="Arial" w:hAnsi="Arial" w:cs="Arial"/>
          <w:color w:val="000000" w:themeColor="text1"/>
        </w:rPr>
        <w:t>:00</w:t>
      </w:r>
      <w:r w:rsidR="00C01BFC" w:rsidRPr="00C01BFC">
        <w:rPr>
          <w:rFonts w:ascii="Arial" w:hAnsi="Arial" w:cs="Arial"/>
          <w:color w:val="000000" w:themeColor="text1"/>
        </w:rPr>
        <w:tab/>
        <w:t>: Nonton televisi.</w:t>
      </w:r>
    </w:p>
    <w:p w14:paraId="4EB6574B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</w:p>
    <w:p w14:paraId="443FB8E7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</w:p>
    <w:p w14:paraId="5BA55BE5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</w:p>
    <w:p w14:paraId="71C34232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</w:p>
    <w:p w14:paraId="6ACF687B" w14:textId="7489EC46" w:rsidR="00C01BFC" w:rsidRPr="00C01BFC" w:rsidRDefault="00C57897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20</w:t>
      </w:r>
      <w:r w:rsidR="00C01BFC" w:rsidRPr="00C01BFC">
        <w:rPr>
          <w:rFonts w:ascii="Arial" w:hAnsi="Arial" w:cs="Arial"/>
          <w:color w:val="000000" w:themeColor="text1"/>
        </w:rPr>
        <w:t xml:space="preserve">:00 </w:t>
      </w:r>
      <w:r>
        <w:rPr>
          <w:rFonts w:ascii="Arial" w:hAnsi="Arial" w:cs="Arial"/>
          <w:color w:val="000000" w:themeColor="text1"/>
        </w:rPr>
        <w:t>–</w:t>
      </w:r>
      <w:r w:rsidR="00C01BFC" w:rsidRPr="00C01BF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20:30</w:t>
      </w:r>
      <w:r w:rsidR="00C01BFC" w:rsidRPr="00C01BFC">
        <w:rPr>
          <w:rFonts w:ascii="Arial" w:hAnsi="Arial" w:cs="Arial"/>
          <w:color w:val="000000" w:themeColor="text1"/>
        </w:rPr>
        <w:t>: Main handphone.</w:t>
      </w:r>
    </w:p>
    <w:p w14:paraId="31E81B50" w14:textId="4F9963F7" w:rsidR="00C01BFC" w:rsidRPr="00C01BFC" w:rsidRDefault="00BF1054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20:30</w:t>
      </w:r>
      <w:r w:rsidR="00C01BFC" w:rsidRPr="00C01BFC">
        <w:rPr>
          <w:rFonts w:ascii="Arial" w:hAnsi="Arial" w:cs="Arial"/>
          <w:color w:val="000000" w:themeColor="text1"/>
        </w:rPr>
        <w:t xml:space="preserve"> </w:t>
      </w:r>
      <w:r w:rsidR="00104AC5">
        <w:rPr>
          <w:rFonts w:ascii="Arial" w:hAnsi="Arial" w:cs="Arial"/>
          <w:color w:val="000000" w:themeColor="text1"/>
        </w:rPr>
        <w:t>–</w:t>
      </w:r>
      <w:r w:rsidR="00C01BFC" w:rsidRPr="00C01BF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21</w:t>
      </w:r>
      <w:r w:rsidR="00104AC5">
        <w:rPr>
          <w:rFonts w:ascii="Arial" w:hAnsi="Arial" w:cs="Arial"/>
          <w:color w:val="000000" w:themeColor="text1"/>
        </w:rPr>
        <w:t>:00</w:t>
      </w:r>
      <w:r w:rsidR="00C01BFC" w:rsidRPr="00C01BFC">
        <w:rPr>
          <w:rFonts w:ascii="Arial" w:hAnsi="Arial" w:cs="Arial"/>
          <w:color w:val="000000" w:themeColor="text1"/>
        </w:rPr>
        <w:t xml:space="preserve">: </w:t>
      </w:r>
      <w:r w:rsidR="003363F0">
        <w:rPr>
          <w:rFonts w:ascii="Arial" w:hAnsi="Arial" w:cs="Arial"/>
          <w:color w:val="000000" w:themeColor="text1"/>
        </w:rPr>
        <w:t>makan malam</w:t>
      </w:r>
    </w:p>
    <w:p w14:paraId="306CA3CE" w14:textId="63C6250D" w:rsidR="00C01BFC" w:rsidRPr="00C01BFC" w:rsidRDefault="00104AC5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21:00</w:t>
      </w:r>
      <w:r w:rsidR="00C01BFC" w:rsidRPr="00C01BF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–</w:t>
      </w:r>
      <w:r w:rsidR="00C01BFC" w:rsidRPr="00C01BF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2</w:t>
      </w:r>
      <w:r w:rsidR="009B0EBC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:30</w:t>
      </w:r>
      <w:r w:rsidR="00C01BFC" w:rsidRPr="00C01BFC">
        <w:rPr>
          <w:rFonts w:ascii="Arial" w:hAnsi="Arial" w:cs="Arial"/>
          <w:color w:val="000000" w:themeColor="text1"/>
        </w:rPr>
        <w:t>: mengerjakan tugas.</w:t>
      </w:r>
    </w:p>
    <w:p w14:paraId="52D4E436" w14:textId="4CB89F64" w:rsidR="00C01BFC" w:rsidRPr="00C01BFC" w:rsidRDefault="009B0EB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21:30 </w:t>
      </w:r>
      <w:r w:rsidR="00D73239">
        <w:rPr>
          <w:rFonts w:ascii="Arial" w:hAnsi="Arial" w:cs="Arial"/>
          <w:color w:val="000000" w:themeColor="text1"/>
        </w:rPr>
        <w:t>– 22:00</w:t>
      </w:r>
      <w:r w:rsidR="00C01BFC" w:rsidRPr="00C01BFC">
        <w:rPr>
          <w:rFonts w:ascii="Arial" w:hAnsi="Arial" w:cs="Arial"/>
          <w:color w:val="000000" w:themeColor="text1"/>
        </w:rPr>
        <w:t xml:space="preserve">: </w:t>
      </w:r>
      <w:r w:rsidR="00D73239">
        <w:rPr>
          <w:rFonts w:ascii="Arial" w:hAnsi="Arial" w:cs="Arial"/>
          <w:color w:val="000000" w:themeColor="text1"/>
        </w:rPr>
        <w:t>main handphone</w:t>
      </w:r>
    </w:p>
    <w:p w14:paraId="7A99DE7A" w14:textId="7167363C" w:rsidR="00C01BFC" w:rsidRPr="00C01BFC" w:rsidRDefault="001B4146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22:00             :</w:t>
      </w:r>
      <w:r w:rsidR="003363F0">
        <w:rPr>
          <w:rFonts w:ascii="Arial" w:hAnsi="Arial" w:cs="Arial"/>
          <w:color w:val="000000" w:themeColor="text1"/>
        </w:rPr>
        <w:t xml:space="preserve"> Tidur</w:t>
      </w:r>
    </w:p>
    <w:p w14:paraId="7BF8E7A0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 xml:space="preserve"> </w:t>
      </w:r>
    </w:p>
    <w:p w14:paraId="16DAE854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 xml:space="preserve">Siswa menilai. </w:t>
      </w:r>
    </w:p>
    <w:p w14:paraId="670F9416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Seberapa produktif?</w:t>
      </w:r>
    </w:p>
    <w:p w14:paraId="5BB10B53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 xml:space="preserve">kalau saya menilai produktifnya itu kurang baik atau kurang produktif.  Beberapa sikap   seperti itu yang tidak baik harus diubah menjadi lebih baik dan mengurangi </w:t>
      </w:r>
    </w:p>
    <w:p w14:paraId="320C483E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seperti kebanyakan bermain ponsel atau menonton televisi.</w:t>
      </w:r>
    </w:p>
    <w:p w14:paraId="1C3C4B3E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</w:p>
    <w:p w14:paraId="501F3F65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Apakah gambaran dirinya setiap hari seperti itu?</w:t>
      </w:r>
    </w:p>
    <w:p w14:paraId="59CFF688" w14:textId="22E457A2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iya.</w:t>
      </w:r>
      <w:r w:rsidR="00935D7C">
        <w:rPr>
          <w:rFonts w:ascii="Arial" w:hAnsi="Arial" w:cs="Arial"/>
          <w:color w:val="000000" w:themeColor="text1"/>
        </w:rPr>
        <w:t xml:space="preserve">Tetapi ini saya lakukan </w:t>
      </w:r>
      <w:r w:rsidR="00CE31AA">
        <w:rPr>
          <w:rFonts w:ascii="Arial" w:hAnsi="Arial" w:cs="Arial"/>
          <w:color w:val="000000" w:themeColor="text1"/>
        </w:rPr>
        <w:t xml:space="preserve">saat sedang mewabahnya virus Covid-19 tetapi apabila seperti hari biasa yang </w:t>
      </w:r>
      <w:r w:rsidR="000623CA">
        <w:rPr>
          <w:rFonts w:ascii="Arial" w:hAnsi="Arial" w:cs="Arial"/>
          <w:color w:val="000000" w:themeColor="text1"/>
        </w:rPr>
        <w:t>dilakukan lebih banyak,kegiatan bersosialisasi dengan teman,tetangga dll</w:t>
      </w:r>
      <w:r w:rsidR="00D0297B">
        <w:rPr>
          <w:rFonts w:ascii="Arial" w:hAnsi="Arial" w:cs="Arial"/>
          <w:color w:val="000000" w:themeColor="text1"/>
        </w:rPr>
        <w:t xml:space="preserve"> dan juga mencurahkan bakat minat diluar sekolah</w:t>
      </w:r>
    </w:p>
    <w:p w14:paraId="1A31AE61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</w:p>
    <w:p w14:paraId="7EFB7316" w14:textId="77777777" w:rsidR="00C01BFC" w:rsidRPr="00C01BFC" w:rsidRDefault="00C01BFC" w:rsidP="00C01BFC">
      <w:pPr>
        <w:pStyle w:val="NormalWeb"/>
        <w:spacing w:after="270"/>
        <w:rPr>
          <w:rFonts w:ascii="Arial" w:hAnsi="Arial" w:cs="Arial"/>
          <w:color w:val="000000" w:themeColor="text1"/>
        </w:rPr>
      </w:pPr>
      <w:r w:rsidRPr="00C01BFC">
        <w:rPr>
          <w:rFonts w:ascii="Arial" w:hAnsi="Arial" w:cs="Arial"/>
          <w:color w:val="000000" w:themeColor="text1"/>
        </w:rPr>
        <w:t>Apakah kebiasaan seperti itu bisa membantunya menjadi sukses kelak?</w:t>
      </w:r>
    </w:p>
    <w:p w14:paraId="312C41F7" w14:textId="47CF5E14" w:rsidR="003731EC" w:rsidRPr="00C01BFC" w:rsidRDefault="00370167" w:rsidP="00C01BFC">
      <w:pPr>
        <w:pStyle w:val="NormalWeb"/>
        <w:spacing w:after="27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Bisa karna </w:t>
      </w:r>
      <w:r w:rsidR="0064130A">
        <w:rPr>
          <w:rFonts w:ascii="Arial" w:hAnsi="Arial" w:cs="Arial"/>
          <w:color w:val="000000" w:themeColor="text1"/>
        </w:rPr>
        <w:t>yang dilakukan bukan hanya belajar membaca saja</w:t>
      </w:r>
      <w:r w:rsidR="009D77DD">
        <w:rPr>
          <w:rFonts w:ascii="Arial" w:hAnsi="Arial" w:cs="Arial"/>
          <w:color w:val="000000" w:themeColor="text1"/>
        </w:rPr>
        <w:t xml:space="preserve"> melainkan bersosialisasi dengan masyarakat sekitar tempat tinggal,</w:t>
      </w:r>
      <w:r w:rsidR="0064130A">
        <w:rPr>
          <w:rFonts w:ascii="Arial" w:hAnsi="Arial" w:cs="Arial"/>
          <w:color w:val="000000" w:themeColor="text1"/>
        </w:rPr>
        <w:t xml:space="preserve">namun lebih banyak mendengar ato melihat </w:t>
      </w:r>
      <w:r w:rsidR="005319F1">
        <w:rPr>
          <w:rFonts w:ascii="Arial" w:hAnsi="Arial" w:cs="Arial"/>
          <w:color w:val="000000" w:themeColor="text1"/>
        </w:rPr>
        <w:t>orang orang hebat yang bisa menginspirasi dan mungkin dengan bakat yang dimiliki bisa membuat sukses kelak nanti</w:t>
      </w:r>
    </w:p>
    <w:p w14:paraId="1A1CC5F9" w14:textId="177D4136" w:rsidR="003731EC" w:rsidRPr="00497D8B" w:rsidRDefault="003731EC" w:rsidP="00840E5D">
      <w:pPr>
        <w:pStyle w:val="NormalWeb"/>
        <w:spacing w:after="270" w:afterAutospacing="0"/>
        <w:rPr>
          <w:rFonts w:ascii="Arial" w:hAnsi="Arial" w:cs="Arial"/>
          <w:color w:val="000000" w:themeColor="text1"/>
        </w:rPr>
      </w:pPr>
    </w:p>
    <w:p w14:paraId="5CE39D66" w14:textId="77777777" w:rsidR="003731EC" w:rsidRPr="003143DA" w:rsidRDefault="003731EC" w:rsidP="00840E5D">
      <w:pPr>
        <w:ind w:left="720"/>
        <w:rPr>
          <w:b/>
          <w:bCs/>
          <w:color w:val="000000" w:themeColor="text1"/>
          <w:sz w:val="40"/>
          <w:szCs w:val="40"/>
          <w:lang w:val="sv-SE"/>
        </w:rPr>
      </w:pPr>
    </w:p>
    <w:p w14:paraId="13D85C50" w14:textId="576D341F" w:rsidR="00C775F6" w:rsidRPr="003143DA" w:rsidRDefault="00C775F6" w:rsidP="003731EC">
      <w:pPr>
        <w:pStyle w:val="NormalWeb"/>
        <w:spacing w:after="270" w:afterAutospacing="0"/>
        <w:divId w:val="794060035"/>
        <w:rPr>
          <w:b/>
          <w:bCs/>
          <w:color w:val="000000" w:themeColor="text1"/>
          <w:sz w:val="40"/>
          <w:szCs w:val="40"/>
          <w:lang w:val="sv-SE"/>
        </w:rPr>
      </w:pPr>
    </w:p>
    <w:p w14:paraId="6E5A21EE" w14:textId="77777777" w:rsidR="009E7D95" w:rsidRPr="00CA441C" w:rsidRDefault="009E7D95" w:rsidP="00CA441C">
      <w:pPr>
        <w:ind w:left="720"/>
        <w:jc w:val="both"/>
        <w:rPr>
          <w:b/>
          <w:bCs/>
          <w:color w:val="000000" w:themeColor="text1"/>
          <w:sz w:val="48"/>
          <w:szCs w:val="48"/>
          <w:lang w:val="sv-SE"/>
        </w:rPr>
      </w:pPr>
    </w:p>
    <w:sectPr w:rsidR="009E7D95" w:rsidRPr="00CA441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FF53F" w14:textId="77777777" w:rsidR="005E4D1F" w:rsidRDefault="005E4D1F">
      <w:r>
        <w:separator/>
      </w:r>
    </w:p>
    <w:p w14:paraId="7DB048BA" w14:textId="77777777" w:rsidR="005E4D1F" w:rsidRDefault="005E4D1F"/>
  </w:endnote>
  <w:endnote w:type="continuationSeparator" w:id="0">
    <w:p w14:paraId="13EDC870" w14:textId="77777777" w:rsidR="005E4D1F" w:rsidRDefault="005E4D1F">
      <w:r>
        <w:continuationSeparator/>
      </w:r>
    </w:p>
    <w:p w14:paraId="242F3DF1" w14:textId="77777777" w:rsidR="005E4D1F" w:rsidRDefault="005E4D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DE808" w14:textId="77777777" w:rsidR="00E44A32" w:rsidRDefault="00BD131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F1D5E" w14:textId="77777777" w:rsidR="005E4D1F" w:rsidRDefault="005E4D1F">
      <w:r>
        <w:separator/>
      </w:r>
    </w:p>
    <w:p w14:paraId="1AA688BA" w14:textId="77777777" w:rsidR="005E4D1F" w:rsidRDefault="005E4D1F"/>
  </w:footnote>
  <w:footnote w:type="continuationSeparator" w:id="0">
    <w:p w14:paraId="5565116D" w14:textId="77777777" w:rsidR="005E4D1F" w:rsidRDefault="005E4D1F">
      <w:r>
        <w:continuationSeparator/>
      </w:r>
    </w:p>
    <w:p w14:paraId="215A7505" w14:textId="77777777" w:rsidR="005E4D1F" w:rsidRDefault="005E4D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B667D0"/>
    <w:multiLevelType w:val="hybridMultilevel"/>
    <w:tmpl w:val="AD3A40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F1D70"/>
    <w:multiLevelType w:val="hybridMultilevel"/>
    <w:tmpl w:val="F384D1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03FB6"/>
    <w:multiLevelType w:val="hybridMultilevel"/>
    <w:tmpl w:val="F66C3E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C3FE6998"/>
    <w:lvl w:ilvl="0" w:tplc="A78AD9E8">
      <w:start w:val="1"/>
      <w:numFmt w:val="bullet"/>
      <w:pStyle w:val="PoinDaftar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97F8F"/>
    <w:multiLevelType w:val="hybridMultilevel"/>
    <w:tmpl w:val="EFB6B6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96C87"/>
    <w:multiLevelType w:val="hybridMultilevel"/>
    <w:tmpl w:val="781C5A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E1610"/>
    <w:multiLevelType w:val="hybridMultilevel"/>
    <w:tmpl w:val="160414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24880"/>
    <w:multiLevelType w:val="hybridMultilevel"/>
    <w:tmpl w:val="1A826C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A6501"/>
    <w:multiLevelType w:val="hybridMultilevel"/>
    <w:tmpl w:val="3C0C13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96AD4"/>
    <w:multiLevelType w:val="hybridMultilevel"/>
    <w:tmpl w:val="308CC8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5617C"/>
    <w:multiLevelType w:val="hybridMultilevel"/>
    <w:tmpl w:val="49C8D3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B4355"/>
    <w:multiLevelType w:val="hybridMultilevel"/>
    <w:tmpl w:val="0B203272"/>
    <w:lvl w:ilvl="0" w:tplc="CE0E85FE">
      <w:start w:val="1"/>
      <w:numFmt w:val="decimal"/>
      <w:pStyle w:val="NomorDafta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B1655"/>
    <w:multiLevelType w:val="hybridMultilevel"/>
    <w:tmpl w:val="DCBCB5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D42BC7"/>
    <w:multiLevelType w:val="hybridMultilevel"/>
    <w:tmpl w:val="5AEA20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10"/>
  </w:num>
  <w:num w:numId="6">
    <w:abstractNumId w:val="3"/>
  </w:num>
  <w:num w:numId="7">
    <w:abstractNumId w:val="12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2"/>
  </w:num>
  <w:num w:numId="13">
    <w:abstractNumId w:val="4"/>
  </w:num>
  <w:num w:numId="14">
    <w:abstractNumId w:val="15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0B"/>
    <w:rsid w:val="000623CA"/>
    <w:rsid w:val="000A5679"/>
    <w:rsid w:val="000E15BE"/>
    <w:rsid w:val="000F1A15"/>
    <w:rsid w:val="001007D9"/>
    <w:rsid w:val="00104AC5"/>
    <w:rsid w:val="00112FC3"/>
    <w:rsid w:val="001323DF"/>
    <w:rsid w:val="00160A81"/>
    <w:rsid w:val="00172994"/>
    <w:rsid w:val="001949BF"/>
    <w:rsid w:val="001B4146"/>
    <w:rsid w:val="00234888"/>
    <w:rsid w:val="00260B90"/>
    <w:rsid w:val="002820ED"/>
    <w:rsid w:val="00290F04"/>
    <w:rsid w:val="002A7453"/>
    <w:rsid w:val="003143DA"/>
    <w:rsid w:val="0033034A"/>
    <w:rsid w:val="00332A4E"/>
    <w:rsid w:val="003363F0"/>
    <w:rsid w:val="00354001"/>
    <w:rsid w:val="00370167"/>
    <w:rsid w:val="003731EC"/>
    <w:rsid w:val="003D68CC"/>
    <w:rsid w:val="0043777E"/>
    <w:rsid w:val="004608F8"/>
    <w:rsid w:val="004721B0"/>
    <w:rsid w:val="00497D8B"/>
    <w:rsid w:val="004A3148"/>
    <w:rsid w:val="004B3484"/>
    <w:rsid w:val="00527DBD"/>
    <w:rsid w:val="00531767"/>
    <w:rsid w:val="005319F1"/>
    <w:rsid w:val="0056531C"/>
    <w:rsid w:val="00581112"/>
    <w:rsid w:val="00597E17"/>
    <w:rsid w:val="005C4217"/>
    <w:rsid w:val="005E4D1F"/>
    <w:rsid w:val="006241F0"/>
    <w:rsid w:val="0064130A"/>
    <w:rsid w:val="006433BC"/>
    <w:rsid w:val="00661155"/>
    <w:rsid w:val="00661B24"/>
    <w:rsid w:val="00671F9C"/>
    <w:rsid w:val="0068640F"/>
    <w:rsid w:val="006E65AF"/>
    <w:rsid w:val="006F26B8"/>
    <w:rsid w:val="007148F6"/>
    <w:rsid w:val="00714F7C"/>
    <w:rsid w:val="00757B14"/>
    <w:rsid w:val="007777DC"/>
    <w:rsid w:val="00783FE7"/>
    <w:rsid w:val="007A108C"/>
    <w:rsid w:val="007B7C16"/>
    <w:rsid w:val="007D0D4D"/>
    <w:rsid w:val="007D501C"/>
    <w:rsid w:val="00875E18"/>
    <w:rsid w:val="00881D29"/>
    <w:rsid w:val="0089179F"/>
    <w:rsid w:val="008D2855"/>
    <w:rsid w:val="008F660B"/>
    <w:rsid w:val="00903E92"/>
    <w:rsid w:val="00906553"/>
    <w:rsid w:val="009161C3"/>
    <w:rsid w:val="00922E04"/>
    <w:rsid w:val="00935D7C"/>
    <w:rsid w:val="00936091"/>
    <w:rsid w:val="00936778"/>
    <w:rsid w:val="00951F45"/>
    <w:rsid w:val="0097165A"/>
    <w:rsid w:val="009A0D59"/>
    <w:rsid w:val="009B0EBC"/>
    <w:rsid w:val="009D46AB"/>
    <w:rsid w:val="009D77DD"/>
    <w:rsid w:val="009E7D95"/>
    <w:rsid w:val="00A406D6"/>
    <w:rsid w:val="00A663C2"/>
    <w:rsid w:val="00A9385D"/>
    <w:rsid w:val="00A952F8"/>
    <w:rsid w:val="00A9617C"/>
    <w:rsid w:val="00AB1615"/>
    <w:rsid w:val="00AB319E"/>
    <w:rsid w:val="00B0361C"/>
    <w:rsid w:val="00B2022F"/>
    <w:rsid w:val="00B26E3E"/>
    <w:rsid w:val="00B27121"/>
    <w:rsid w:val="00B30677"/>
    <w:rsid w:val="00B72D69"/>
    <w:rsid w:val="00B81ED0"/>
    <w:rsid w:val="00BA346C"/>
    <w:rsid w:val="00BD131C"/>
    <w:rsid w:val="00BD2C6D"/>
    <w:rsid w:val="00BF1054"/>
    <w:rsid w:val="00C01BFC"/>
    <w:rsid w:val="00C20EFA"/>
    <w:rsid w:val="00C41FB2"/>
    <w:rsid w:val="00C57897"/>
    <w:rsid w:val="00C775F6"/>
    <w:rsid w:val="00CA441C"/>
    <w:rsid w:val="00CD7C55"/>
    <w:rsid w:val="00CE02C7"/>
    <w:rsid w:val="00CE31AA"/>
    <w:rsid w:val="00D0297B"/>
    <w:rsid w:val="00D2669D"/>
    <w:rsid w:val="00D507A4"/>
    <w:rsid w:val="00D73239"/>
    <w:rsid w:val="00DB0815"/>
    <w:rsid w:val="00DB48D4"/>
    <w:rsid w:val="00DE332C"/>
    <w:rsid w:val="00DF0CE5"/>
    <w:rsid w:val="00E0102B"/>
    <w:rsid w:val="00E06B79"/>
    <w:rsid w:val="00E07085"/>
    <w:rsid w:val="00E4376A"/>
    <w:rsid w:val="00E44A32"/>
    <w:rsid w:val="00E60E6E"/>
    <w:rsid w:val="00E64904"/>
    <w:rsid w:val="00E73577"/>
    <w:rsid w:val="00EB4A19"/>
    <w:rsid w:val="00ED19C9"/>
    <w:rsid w:val="00ED2123"/>
    <w:rsid w:val="00EE10FD"/>
    <w:rsid w:val="00EF059C"/>
    <w:rsid w:val="00EF105E"/>
    <w:rsid w:val="00F007F7"/>
    <w:rsid w:val="00F17D2E"/>
    <w:rsid w:val="00F30A7B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50E503"/>
  <w15:chartTrackingRefBased/>
  <w15:docId w15:val="{46146D7E-C32A-0B4A-99DC-8054D4CE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31C"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PoinDaftar">
    <w:name w:val="List Bullet"/>
    <w:basedOn w:val="Normal"/>
    <w:uiPriority w:val="9"/>
    <w:qFormat/>
    <w:pPr>
      <w:numPr>
        <w:numId w:val="3"/>
      </w:numPr>
    </w:pPr>
  </w:style>
  <w:style w:type="character" w:customStyle="1" w:styleId="Judul1KAR">
    <w:name w:val="Judul 1 KAR"/>
    <w:basedOn w:val="FontParagrafDefault"/>
    <w:link w:val="Judul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omorDafta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KAR"/>
    <w:uiPriority w:val="99"/>
    <w:unhideWhenUsed/>
    <w:qFormat/>
    <w:pPr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</w:style>
  <w:style w:type="paragraph" w:styleId="Footer">
    <w:name w:val="footer"/>
    <w:basedOn w:val="Normal"/>
    <w:link w:val="FooterKAR"/>
    <w:uiPriority w:val="99"/>
    <w:unhideWhenUsed/>
    <w:qFormat/>
    <w:pPr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styleId="Judul">
    <w:name w:val="Title"/>
    <w:basedOn w:val="Normal"/>
    <w:link w:val="JudulK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JudulKAR">
    <w:name w:val="Judul KAR"/>
    <w:basedOn w:val="FontParagrafDefault"/>
    <w:link w:val="Judu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judul">
    <w:name w:val="Subtitle"/>
    <w:basedOn w:val="Normal"/>
    <w:link w:val="SubjudulK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judulKAR">
    <w:name w:val="Subjudul KAR"/>
    <w:basedOn w:val="FontParagrafDefault"/>
    <w:link w:val="Subjudul"/>
    <w:uiPriority w:val="11"/>
    <w:semiHidden/>
    <w:rPr>
      <w:rFonts w:eastAsiaTheme="minorEastAsia"/>
      <w:caps/>
      <w:sz w:val="40"/>
    </w:rPr>
  </w:style>
  <w:style w:type="character" w:styleId="ReferensiyangSering">
    <w:name w:val="Intense Reference"/>
    <w:basedOn w:val="FontParagrafDefaul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JudulBuku">
    <w:name w:val="Book Title"/>
    <w:basedOn w:val="FontParagrafDefaul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Judul2KAR">
    <w:name w:val="Judul 2 KAR"/>
    <w:basedOn w:val="FontParagrafDefault"/>
    <w:link w:val="Judul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Judul3KAR">
    <w:name w:val="Judul 3 KAR"/>
    <w:basedOn w:val="FontParagrafDefault"/>
    <w:link w:val="Judul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Judul5KAR">
    <w:name w:val="Judul 5 KAR"/>
    <w:basedOn w:val="FontParagrafDefault"/>
    <w:link w:val="Judul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Judul6KAR">
    <w:name w:val="Judul 6 KAR"/>
    <w:basedOn w:val="FontParagrafDefault"/>
    <w:link w:val="Judul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Judul7KAR">
    <w:name w:val="Judul 7 KAR"/>
    <w:basedOn w:val="FontParagrafDefault"/>
    <w:link w:val="Judul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Judul8KAR">
    <w:name w:val="Judul 8 KAR"/>
    <w:basedOn w:val="FontParagrafDefault"/>
    <w:link w:val="Judul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PenekananHalus">
    <w:name w:val="Subtle Emphasis"/>
    <w:basedOn w:val="FontParagrafDefault"/>
    <w:uiPriority w:val="19"/>
    <w:semiHidden/>
    <w:unhideWhenUsed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semiHidden/>
    <w:unhideWhenUsed/>
    <w:qFormat/>
    <w:rPr>
      <w:b/>
      <w:iCs/>
      <w:color w:val="262626" w:themeColor="text1" w:themeTint="D9"/>
    </w:rPr>
  </w:style>
  <w:style w:type="character" w:styleId="PenekananKeras">
    <w:name w:val="Intense Emphasis"/>
    <w:basedOn w:val="FontParagrafDefaul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Kuat">
    <w:name w:val="Strong"/>
    <w:basedOn w:val="FontParagrafDefault"/>
    <w:uiPriority w:val="22"/>
    <w:semiHidden/>
    <w:unhideWhenUsed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KutipanKAR">
    <w:name w:val="Kutipan KAR"/>
    <w:basedOn w:val="FontParagrafDefault"/>
    <w:link w:val="Kutipan"/>
    <w:uiPriority w:val="29"/>
    <w:semiHidden/>
    <w:rPr>
      <w:i/>
      <w:iCs/>
      <w:sz w:val="36"/>
    </w:rPr>
  </w:style>
  <w:style w:type="paragraph" w:styleId="KutipanyangSering">
    <w:name w:val="Intense Quote"/>
    <w:basedOn w:val="Normal"/>
    <w:next w:val="Normal"/>
    <w:link w:val="KutipanyangSeringK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semiHidden/>
    <w:rPr>
      <w:b/>
      <w:i/>
      <w:iCs/>
      <w:sz w:val="36"/>
    </w:rPr>
  </w:style>
  <w:style w:type="character" w:styleId="ReferensiRumit">
    <w:name w:val="Subtle Reference"/>
    <w:basedOn w:val="FontParagrafDefaul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Keteranga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JudulTOC">
    <w:name w:val="TOC Heading"/>
    <w:basedOn w:val="Judul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ParagrafDefault"/>
    <w:uiPriority w:val="99"/>
    <w:unhideWhenUsed/>
    <w:rPr>
      <w:color w:val="731C3F" w:themeColor="hyperlink"/>
      <w:u w:val="single"/>
    </w:rPr>
  </w:style>
  <w:style w:type="paragraph" w:styleId="DaftarParagraf">
    <w:name w:val="List Paragraph"/>
    <w:basedOn w:val="Normal"/>
    <w:uiPriority w:val="34"/>
    <w:unhideWhenUsed/>
    <w:qFormat/>
    <w:rsid w:val="00AB16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6B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6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DA921C6-BB43-254F-8AD4-4D1BF78848F9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%7b8DA921C6-BB43-254F-8AD4-4D1BF78848F9%7dtf50002051.dotx</Template>
  <TotalTime>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6281315450245</cp:lastModifiedBy>
  <cp:revision>2</cp:revision>
  <dcterms:created xsi:type="dcterms:W3CDTF">2020-04-14T07:30:00Z</dcterms:created>
  <dcterms:modified xsi:type="dcterms:W3CDTF">2020-04-14T07:30:00Z</dcterms:modified>
</cp:coreProperties>
</file>